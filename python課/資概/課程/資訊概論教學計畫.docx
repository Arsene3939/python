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52"/>
          <w:szCs w:val="52"/>
          <w:lang w:eastAsia="zh-TW"/>
        </w:rPr>
      </w:pPr>
      <w:r>
        <w:rPr>
          <w:rFonts w:hint="eastAsia"/>
          <w:sz w:val="52"/>
          <w:szCs w:val="52"/>
          <w:lang w:eastAsia="zh-TW"/>
        </w:rPr>
        <w:t>資訊概論教學計畫</w:t>
      </w:r>
    </w:p>
    <w:p>
      <w:pPr>
        <w:rPr>
          <w:rFonts w:hint="eastAsia"/>
          <w:sz w:val="36"/>
          <w:szCs w:val="36"/>
          <w:lang w:eastAsia="zh-TW"/>
        </w:rPr>
      </w:pPr>
      <w:r>
        <w:rPr>
          <w:rFonts w:hint="eastAsia"/>
          <w:sz w:val="36"/>
          <w:szCs w:val="36"/>
          <w:lang w:val="en-US" w:eastAsia="zh-TW"/>
        </w:rPr>
        <w:t xml:space="preserve">  </w:t>
      </w:r>
      <w:r>
        <w:rPr>
          <w:rFonts w:hint="eastAsia"/>
          <w:sz w:val="36"/>
          <w:szCs w:val="36"/>
          <w:lang w:eastAsia="zh-TW"/>
        </w:rPr>
        <w:t>大綱</w:t>
      </w:r>
      <w:r>
        <w:rPr>
          <w:rFonts w:hint="eastAsia"/>
          <w:sz w:val="36"/>
          <w:szCs w:val="36"/>
          <w:lang w:val="en-US" w:eastAsia="zh-TW"/>
        </w:rPr>
        <w:t>: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程式體驗</w:t>
      </w:r>
      <w:r>
        <w:rPr>
          <w:rFonts w:hint="eastAsia"/>
          <w:sz w:val="28"/>
          <w:szCs w:val="28"/>
          <w:lang w:val="en-US" w:eastAsia="zh-TW"/>
        </w:rPr>
        <w:t xml:space="preserve"> (1週)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Python 簡介 (1週)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vPython 簡介紹 (1週)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vPython 與 物理 (5~7週)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等速直線運動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自由落體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水平拋射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圓周運動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簡諧運動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單擺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彈簧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重力與簡諧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 xml:space="preserve">行星運動 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其他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五、專題製作 (4週)</w:t>
      </w:r>
    </w:p>
    <w:p>
      <w:pPr>
        <w:numPr>
          <w:numId w:val="0"/>
        </w:numPr>
        <w:ind w:left="420" w:leftChars="0"/>
        <w:rPr>
          <w:rFonts w:hint="eastAsia"/>
          <w:sz w:val="28"/>
          <w:szCs w:val="28"/>
          <w:lang w:val="en-US" w:eastAsia="zh-TW"/>
        </w:rPr>
      </w:pPr>
      <w:r>
        <w:rPr>
          <w:rFonts w:hint="eastAsia"/>
          <w:sz w:val="28"/>
          <w:szCs w:val="28"/>
          <w:lang w:val="en-US" w:eastAsia="zh-TW"/>
        </w:rPr>
        <w:t>五、專題展示 (2週)</w:t>
      </w: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p>
      <w:pPr>
        <w:rPr>
          <w:rFonts w:hint="eastAsia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238258">
    <w:nsid w:val="5B9122B2"/>
    <w:multiLevelType w:val="singleLevel"/>
    <w:tmpl w:val="5B9122B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36238219">
    <w:nsid w:val="5B91228B"/>
    <w:multiLevelType w:val="singleLevel"/>
    <w:tmpl w:val="5B91228B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36238219"/>
  </w:num>
  <w:num w:numId="2">
    <w:abstractNumId w:val="15362382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2241614"/>
    <w:rsid w:val="00C22BC0"/>
    <w:rsid w:val="00E94AD5"/>
    <w:rsid w:val="22241614"/>
    <w:rsid w:val="2F471420"/>
    <w:rsid w:val="3380750C"/>
    <w:rsid w:val="3F1B2C9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新細明體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kern w:val="2"/>
      <w:sz w:val="24"/>
      <w:lang w:val="en-US" w:eastAsia="zh-TW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繁體中文專業版_9.1.0.4940_F1E327BC-269C-435d-A152-05C5408002CA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2018-09-06T12:31:00Z</dcterms:created>
  <dc:creator>yuat</dc:creator>
  <cp:lastModifiedBy>yuat</cp:lastModifiedBy>
  <dcterms:modified xsi:type="dcterms:W3CDTF">2018-09-06T12:58:22Z</dcterms:modified>
  <dc:title>資訊概論教學計畫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1028-9.1.0.4940</vt:lpwstr>
  </property>
</Properties>
</file>